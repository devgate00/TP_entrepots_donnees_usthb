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823" w14:textId="55D67C35" w:rsidR="00C6554A" w:rsidRPr="008B5277" w:rsidRDefault="00C50A60" w:rsidP="00C6554A">
      <w:pPr>
        <w:pStyle w:val="Photo"/>
      </w:pPr>
      <w:r>
        <w:t>_</w:t>
      </w:r>
      <w:r w:rsidR="002554CD" w:rsidRPr="008B5277">
        <w:rPr>
          <w:noProof/>
          <w:lang w:bidi="fr-FR"/>
        </w:rPr>
        <w:drawing>
          <wp:inline distT="0" distB="0" distL="0" distR="0" wp14:anchorId="5A43B9E1" wp14:editId="733ED20A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783921" w14:textId="16A8BD85" w:rsidR="00C6554A" w:rsidRPr="00AF5EEE" w:rsidRDefault="009355E1" w:rsidP="00C6554A">
      <w:pPr>
        <w:pStyle w:val="Titre"/>
        <w:rPr>
          <w:b/>
          <w:bCs/>
          <w:i/>
          <w:iCs/>
          <w:u w:val="single"/>
        </w:rPr>
      </w:pPr>
      <w:r w:rsidRPr="00AF5EEE">
        <w:rPr>
          <w:b/>
          <w:bCs/>
          <w:i/>
          <w:iCs/>
          <w:u w:val="single"/>
        </w:rPr>
        <w:t xml:space="preserve">Rapport </w:t>
      </w:r>
      <w:r w:rsidR="00432866">
        <w:rPr>
          <w:b/>
          <w:bCs/>
          <w:i/>
          <w:iCs/>
          <w:u w:val="single"/>
        </w:rPr>
        <w:t>3</w:t>
      </w:r>
      <w:r w:rsidR="00AF5EEE" w:rsidRPr="00AF5EEE">
        <w:rPr>
          <w:b/>
          <w:bCs/>
          <w:i/>
          <w:iCs/>
          <w:u w:val="single"/>
        </w:rPr>
        <w:t xml:space="preserve"> </w:t>
      </w:r>
      <w:r w:rsidR="00AF5EEE">
        <w:rPr>
          <w:b/>
          <w:bCs/>
          <w:i/>
          <w:iCs/>
          <w:u w:val="single"/>
        </w:rPr>
        <w:t xml:space="preserve">TP </w:t>
      </w:r>
      <w:r w:rsidRPr="00AF5EEE">
        <w:rPr>
          <w:b/>
          <w:bCs/>
          <w:i/>
          <w:iCs/>
          <w:u w:val="single"/>
        </w:rPr>
        <w:t xml:space="preserve">ENDO </w:t>
      </w:r>
    </w:p>
    <w:p w14:paraId="555D1438" w14:textId="6EDD91C4" w:rsidR="00CF52BB" w:rsidRPr="00D274A6" w:rsidRDefault="00CF52BB" w:rsidP="00CF52BB">
      <w:pPr>
        <w:pStyle w:val="Coordonnes"/>
        <w:rPr>
          <w:lang w:bidi="fr-FR"/>
        </w:rPr>
      </w:pPr>
    </w:p>
    <w:p w14:paraId="452DFBD9" w14:textId="10238030" w:rsidR="00CF52BB" w:rsidRPr="00D274A6" w:rsidRDefault="00CF52BB" w:rsidP="00CF52BB">
      <w:pPr>
        <w:pStyle w:val="Coordonnes"/>
        <w:rPr>
          <w:lang w:bidi="fr-FR"/>
        </w:rPr>
      </w:pPr>
    </w:p>
    <w:p w14:paraId="3CF9686F" w14:textId="4728509A" w:rsidR="00CF52BB" w:rsidRPr="00D274A6" w:rsidRDefault="00CF52BB" w:rsidP="00CF52BB">
      <w:pPr>
        <w:pStyle w:val="Coordonnes"/>
        <w:rPr>
          <w:lang w:bidi="fr-FR"/>
        </w:rPr>
      </w:pPr>
    </w:p>
    <w:p w14:paraId="70A8FB75" w14:textId="1DC3BDB4" w:rsidR="00CF52BB" w:rsidRPr="00D274A6" w:rsidRDefault="00CF52BB" w:rsidP="00CF52BB">
      <w:pPr>
        <w:pStyle w:val="Coordonnes"/>
        <w:rPr>
          <w:lang w:bidi="fr-FR"/>
        </w:rPr>
      </w:pPr>
    </w:p>
    <w:p w14:paraId="79516227" w14:textId="422F621C" w:rsidR="00CF52BB" w:rsidRPr="00D274A6" w:rsidRDefault="00CF52BB" w:rsidP="00CF52BB">
      <w:pPr>
        <w:pStyle w:val="Coordonnes"/>
        <w:rPr>
          <w:lang w:bidi="fr-FR"/>
        </w:rPr>
      </w:pPr>
    </w:p>
    <w:p w14:paraId="2ED3B466" w14:textId="0ABC79EF" w:rsidR="00CF52BB" w:rsidRPr="00D274A6" w:rsidRDefault="00CF52BB" w:rsidP="00CF52BB">
      <w:pPr>
        <w:pStyle w:val="Coordonnes"/>
        <w:rPr>
          <w:lang w:bidi="fr-FR"/>
        </w:rPr>
      </w:pPr>
    </w:p>
    <w:p w14:paraId="7B9E873C" w14:textId="0BB6F898" w:rsidR="00CF52BB" w:rsidRPr="00D274A6" w:rsidRDefault="00CF52BB" w:rsidP="00CF52BB">
      <w:pPr>
        <w:pStyle w:val="Coordonnes"/>
        <w:rPr>
          <w:lang w:bidi="fr-FR"/>
        </w:rPr>
      </w:pPr>
    </w:p>
    <w:p w14:paraId="056B9300" w14:textId="0AF307D2" w:rsidR="00CF52BB" w:rsidRPr="00D274A6" w:rsidRDefault="00CF52BB" w:rsidP="00CF52BB">
      <w:pPr>
        <w:pStyle w:val="Coordonnes"/>
        <w:rPr>
          <w:lang w:bidi="fr-FR"/>
        </w:rPr>
      </w:pPr>
    </w:p>
    <w:p w14:paraId="4EF00D7E" w14:textId="6A42876B" w:rsidR="00CF52BB" w:rsidRPr="00D274A6" w:rsidRDefault="00CF52BB" w:rsidP="00CF52BB">
      <w:pPr>
        <w:pStyle w:val="Coordonnes"/>
        <w:jc w:val="left"/>
        <w:rPr>
          <w:lang w:bidi="fr-FR"/>
        </w:rPr>
      </w:pPr>
    </w:p>
    <w:p w14:paraId="0546D7B4" w14:textId="135556EA" w:rsidR="00CF52BB" w:rsidRPr="00CF52BB" w:rsidRDefault="00CF52BB" w:rsidP="00CF52BB">
      <w:pPr>
        <w:pStyle w:val="Titre1"/>
        <w:spacing w:line="360" w:lineRule="auto"/>
        <w:rPr>
          <w:b/>
          <w:bCs/>
          <w:color w:val="FFFFFF" w:themeColor="background1"/>
          <w:sz w:val="24"/>
          <w:szCs w:val="12"/>
          <w:u w:val="single"/>
        </w:rPr>
      </w:pPr>
      <w:r w:rsidRPr="00CF52BB">
        <w:rPr>
          <w:b/>
          <w:bCs/>
          <w:color w:val="FFFFFF" w:themeColor="background1"/>
          <w:sz w:val="24"/>
          <w:szCs w:val="12"/>
          <w:highlight w:val="darkBlue"/>
          <w:u w:val="single"/>
        </w:rPr>
        <w:lastRenderedPageBreak/>
        <w:t xml:space="preserve">Objectif : </w:t>
      </w:r>
      <w:r w:rsidR="00432866" w:rsidRPr="003D0D9A">
        <w:rPr>
          <w:b/>
          <w:bCs/>
          <w:color w:val="FFFFFF" w:themeColor="background1"/>
          <w:sz w:val="24"/>
          <w:szCs w:val="12"/>
          <w:highlight w:val="darkBlue"/>
          <w:u w:val="single"/>
        </w:rPr>
        <w:t>Création d’un magasin de données</w:t>
      </w:r>
    </w:p>
    <w:p w14:paraId="44E4E26B" w14:textId="5DB5613D" w:rsidR="00CF52BB" w:rsidRDefault="00CF52BB" w:rsidP="00624933">
      <w:r w:rsidRPr="0017712B">
        <w:rPr>
          <w:b/>
          <w:bCs/>
        </w:rPr>
        <w:t xml:space="preserve">Tout </w:t>
      </w:r>
      <w:r w:rsidR="00912F53" w:rsidRPr="0017712B">
        <w:rPr>
          <w:b/>
          <w:bCs/>
        </w:rPr>
        <w:t xml:space="preserve">d’abord </w:t>
      </w:r>
      <w:r w:rsidR="00136ADD" w:rsidRPr="00136ADD">
        <w:rPr>
          <w:b/>
          <w:bCs/>
        </w:rPr>
        <w:t xml:space="preserve">Création d'un nouvel utilisateur « </w:t>
      </w:r>
      <w:r w:rsidR="00C179B0">
        <w:rPr>
          <w:b/>
          <w:bCs/>
        </w:rPr>
        <w:t>magasin</w:t>
      </w:r>
      <w:r w:rsidR="00C179B0" w:rsidRPr="00136ADD">
        <w:rPr>
          <w:b/>
          <w:bCs/>
        </w:rPr>
        <w:t xml:space="preserve"> »,</w:t>
      </w:r>
      <w:r w:rsidR="00136ADD" w:rsidRPr="00136ADD">
        <w:rPr>
          <w:b/>
          <w:bCs/>
        </w:rPr>
        <w:t xml:space="preserve"> puis la connexion avec ce </w:t>
      </w:r>
      <w:r w:rsidR="00C179B0" w:rsidRPr="00136ADD">
        <w:rPr>
          <w:b/>
          <w:bCs/>
        </w:rPr>
        <w:t>dernier :</w:t>
      </w:r>
    </w:p>
    <w:p w14:paraId="1551FC40" w14:textId="16A26906" w:rsidR="00CF52BB" w:rsidRDefault="00D003D2" w:rsidP="00CF52BB">
      <w:pPr>
        <w:pStyle w:val="Coordonnes"/>
      </w:pPr>
      <w:r>
        <w:rPr>
          <w:noProof/>
        </w:rPr>
        <w:drawing>
          <wp:inline distT="0" distB="0" distL="0" distR="0" wp14:anchorId="7D57EC53" wp14:editId="3112259D">
            <wp:extent cx="3733800" cy="71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AFB" w14:textId="126ACDAA" w:rsidR="00D003D2" w:rsidRDefault="00494EF9" w:rsidP="00494EF9">
      <w:pPr>
        <w:pStyle w:val="Coordonnes"/>
        <w:jc w:val="left"/>
      </w:pPr>
      <w:r>
        <w:t xml:space="preserve">Et lui donner tous les </w:t>
      </w:r>
      <w:r w:rsidR="00C179B0">
        <w:t>privilèges</w:t>
      </w:r>
      <w:r>
        <w:t> :</w:t>
      </w:r>
    </w:p>
    <w:p w14:paraId="185B0554" w14:textId="76E82148" w:rsidR="00494EF9" w:rsidRDefault="00494EF9" w:rsidP="00494EF9">
      <w:pPr>
        <w:pStyle w:val="Coordonnes"/>
        <w:jc w:val="left"/>
      </w:pPr>
    </w:p>
    <w:p w14:paraId="462970E3" w14:textId="2EFF4972" w:rsidR="00494EF9" w:rsidRDefault="00494EF9" w:rsidP="00494EF9">
      <w:pPr>
        <w:pStyle w:val="Coordonnes"/>
        <w:jc w:val="left"/>
      </w:pPr>
      <w:r>
        <w:t xml:space="preserve">                     </w:t>
      </w:r>
      <w:r>
        <w:rPr>
          <w:noProof/>
        </w:rPr>
        <w:drawing>
          <wp:inline distT="0" distB="0" distL="0" distR="0" wp14:anchorId="7F32F0B6" wp14:editId="60497BF0">
            <wp:extent cx="3619500" cy="733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288" w14:textId="77777777" w:rsidR="00257B0F" w:rsidRDefault="00257B0F" w:rsidP="00494EF9">
      <w:pPr>
        <w:pStyle w:val="Coordonnes"/>
        <w:jc w:val="left"/>
      </w:pPr>
    </w:p>
    <w:p w14:paraId="5F7C8DD0" w14:textId="280A501B" w:rsidR="00257B0F" w:rsidRDefault="00C179B0" w:rsidP="00257B0F">
      <w:pPr>
        <w:pStyle w:val="Coordonnes"/>
        <w:ind w:left="720"/>
        <w:jc w:val="left"/>
        <w:rPr>
          <w:b/>
          <w:bCs/>
          <w:i/>
          <w:iCs/>
          <w:sz w:val="24"/>
          <w:szCs w:val="24"/>
          <w:u w:val="single"/>
        </w:rPr>
      </w:pPr>
      <w:r w:rsidRPr="00257B0F">
        <w:rPr>
          <w:b/>
          <w:bCs/>
          <w:i/>
          <w:iCs/>
          <w:sz w:val="24"/>
          <w:szCs w:val="24"/>
          <w:highlight w:val="yellow"/>
          <w:u w:val="single"/>
        </w:rPr>
        <w:t>A) Création</w:t>
      </w:r>
      <w:r w:rsidR="00257B0F" w:rsidRPr="00257B0F">
        <w:rPr>
          <w:b/>
          <w:bCs/>
          <w:i/>
          <w:iCs/>
          <w:sz w:val="24"/>
          <w:szCs w:val="24"/>
          <w:highlight w:val="yellow"/>
          <w:u w:val="single"/>
        </w:rPr>
        <w:t xml:space="preserve"> des tables + </w:t>
      </w:r>
      <w:r w:rsidRPr="00257B0F">
        <w:rPr>
          <w:b/>
          <w:bCs/>
          <w:i/>
          <w:iCs/>
          <w:sz w:val="24"/>
          <w:szCs w:val="24"/>
          <w:highlight w:val="yellow"/>
          <w:u w:val="single"/>
        </w:rPr>
        <w:t>contraintes :</w:t>
      </w:r>
      <w:r w:rsidR="00257B0F" w:rsidRPr="00257B0F"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79F69A31" w14:textId="49339FCB" w:rsidR="00624933" w:rsidRDefault="009A1E94" w:rsidP="00257B0F">
      <w:pPr>
        <w:pStyle w:val="Coordonnes"/>
        <w:ind w:left="720"/>
        <w:jc w:val="left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On créer les Tables avec </w:t>
      </w:r>
      <w:r w:rsidR="00C179B0">
        <w:rPr>
          <w:b/>
          <w:bCs/>
          <w:i/>
          <w:iCs/>
          <w:sz w:val="24"/>
          <w:szCs w:val="24"/>
          <w:u w:val="single"/>
        </w:rPr>
        <w:t>les mêmes tailles</w:t>
      </w:r>
      <w:r>
        <w:rPr>
          <w:b/>
          <w:bCs/>
          <w:i/>
          <w:iCs/>
          <w:sz w:val="24"/>
          <w:szCs w:val="24"/>
          <w:u w:val="single"/>
        </w:rPr>
        <w:t xml:space="preserve"> que TP1 </w:t>
      </w:r>
    </w:p>
    <w:p w14:paraId="1693D177" w14:textId="42CF0A27" w:rsidR="00A7126F" w:rsidRPr="0090431B" w:rsidRDefault="00A7126F" w:rsidP="0090431B">
      <w:pPr>
        <w:pStyle w:val="Coordonnes"/>
        <w:jc w:val="left"/>
        <w:rPr>
          <w:b/>
          <w:bCs/>
          <w:i/>
          <w:iCs/>
          <w:u w:val="single"/>
        </w:rPr>
      </w:pPr>
    </w:p>
    <w:p w14:paraId="4A523554" w14:textId="001D7692" w:rsidR="00A7126F" w:rsidRDefault="00A7126F" w:rsidP="003B4E4A">
      <w:pPr>
        <w:pStyle w:val="Coordonnes"/>
        <w:jc w:val="left"/>
      </w:pPr>
    </w:p>
    <w:p w14:paraId="29090EA4" w14:textId="64B52C52" w:rsidR="007728EC" w:rsidRPr="00990F9F" w:rsidRDefault="007728EC" w:rsidP="007728EC">
      <w:pPr>
        <w:pStyle w:val="Coordonnes"/>
        <w:rPr>
          <w:b/>
          <w:bCs/>
          <w:i/>
          <w:iCs/>
          <w:color w:val="0070C0"/>
          <w:u w:val="single"/>
        </w:rPr>
      </w:pPr>
      <w:r w:rsidRPr="00990F9F">
        <w:rPr>
          <w:b/>
          <w:bCs/>
          <w:i/>
          <w:iCs/>
          <w:color w:val="0070C0"/>
          <w:u w:val="single"/>
        </w:rPr>
        <w:t xml:space="preserve">Table </w:t>
      </w:r>
      <w:proofErr w:type="spellStart"/>
      <w:r w:rsidR="00C90FB4" w:rsidRPr="00990F9F">
        <w:rPr>
          <w:b/>
          <w:bCs/>
          <w:i/>
          <w:iCs/>
          <w:color w:val="0070C0"/>
          <w:u w:val="single"/>
        </w:rPr>
        <w:t>d</w:t>
      </w:r>
      <w:r w:rsidR="0090431B" w:rsidRPr="00990F9F">
        <w:rPr>
          <w:b/>
          <w:bCs/>
          <w:i/>
          <w:iCs/>
          <w:color w:val="0070C0"/>
          <w:u w:val="single"/>
        </w:rPr>
        <w:t>Pharmacie</w:t>
      </w:r>
      <w:proofErr w:type="spellEnd"/>
      <w:r w:rsidR="0090431B" w:rsidRPr="00990F9F">
        <w:rPr>
          <w:b/>
          <w:bCs/>
          <w:i/>
          <w:iCs/>
          <w:color w:val="0070C0"/>
          <w:u w:val="single"/>
        </w:rPr>
        <w:t> :</w:t>
      </w:r>
    </w:p>
    <w:p w14:paraId="4FAEE07E" w14:textId="074219E3" w:rsidR="0090431B" w:rsidRDefault="0090431B" w:rsidP="007728EC">
      <w:pPr>
        <w:pStyle w:val="Coordonnes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DE7CF1E" wp14:editId="1101677A">
            <wp:extent cx="3914775" cy="17716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0675" w14:textId="7FC48A0C" w:rsidR="007728EC" w:rsidRDefault="007728EC" w:rsidP="007728EC">
      <w:pPr>
        <w:pStyle w:val="Coordonnes"/>
        <w:rPr>
          <w:b/>
          <w:bCs/>
          <w:i/>
          <w:iCs/>
          <w:u w:val="single"/>
        </w:rPr>
      </w:pPr>
    </w:p>
    <w:p w14:paraId="31F0DC81" w14:textId="19978425" w:rsidR="007728EC" w:rsidRPr="00990F9F" w:rsidRDefault="007728EC" w:rsidP="00B91142">
      <w:pPr>
        <w:pStyle w:val="Coordonnes"/>
        <w:rPr>
          <w:b/>
          <w:bCs/>
          <w:i/>
          <w:iCs/>
          <w:color w:val="0070C0"/>
          <w:u w:val="single"/>
        </w:rPr>
      </w:pPr>
      <w:r w:rsidRPr="00990F9F">
        <w:rPr>
          <w:b/>
          <w:bCs/>
          <w:i/>
          <w:iCs/>
          <w:color w:val="0070C0"/>
          <w:u w:val="single"/>
        </w:rPr>
        <w:t xml:space="preserve">Table </w:t>
      </w:r>
      <w:proofErr w:type="spellStart"/>
      <w:r w:rsidR="00C90FB4" w:rsidRPr="00990F9F">
        <w:rPr>
          <w:b/>
          <w:bCs/>
          <w:i/>
          <w:iCs/>
          <w:color w:val="0070C0"/>
          <w:u w:val="single"/>
        </w:rPr>
        <w:t>d</w:t>
      </w:r>
      <w:r w:rsidR="00DC2893" w:rsidRPr="00990F9F">
        <w:rPr>
          <w:b/>
          <w:bCs/>
          <w:i/>
          <w:iCs/>
          <w:color w:val="0070C0"/>
          <w:u w:val="single"/>
        </w:rPr>
        <w:t>Médeci</w:t>
      </w:r>
      <w:r w:rsidR="00243B62" w:rsidRPr="00990F9F">
        <w:rPr>
          <w:b/>
          <w:bCs/>
          <w:i/>
          <w:iCs/>
          <w:color w:val="0070C0"/>
          <w:u w:val="single"/>
        </w:rPr>
        <w:t>cament</w:t>
      </w:r>
      <w:proofErr w:type="spellEnd"/>
      <w:r w:rsidR="00243B62" w:rsidRPr="00990F9F">
        <w:rPr>
          <w:b/>
          <w:bCs/>
          <w:i/>
          <w:iCs/>
          <w:color w:val="0070C0"/>
          <w:u w:val="single"/>
        </w:rPr>
        <w:t xml:space="preserve"> </w:t>
      </w:r>
    </w:p>
    <w:p w14:paraId="79ADDF7E" w14:textId="77777777" w:rsidR="0090431B" w:rsidRPr="007728EC" w:rsidRDefault="0090431B" w:rsidP="00B91142">
      <w:pPr>
        <w:pStyle w:val="Coordonnes"/>
        <w:rPr>
          <w:b/>
          <w:bCs/>
          <w:i/>
          <w:iCs/>
          <w:u w:val="single"/>
        </w:rPr>
      </w:pPr>
    </w:p>
    <w:p w14:paraId="2C399DEF" w14:textId="763C9B45" w:rsidR="007728EC" w:rsidRDefault="00243B62" w:rsidP="003B4E4A">
      <w:pPr>
        <w:pStyle w:val="Coordonnes"/>
        <w:jc w:val="left"/>
      </w:pPr>
      <w:r>
        <w:t xml:space="preserve">                  </w:t>
      </w:r>
      <w:r>
        <w:rPr>
          <w:noProof/>
        </w:rPr>
        <w:drawing>
          <wp:inline distT="0" distB="0" distL="0" distR="0" wp14:anchorId="6E094EFF" wp14:editId="76288B7D">
            <wp:extent cx="4029075" cy="1647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329" w14:textId="77777777" w:rsidR="00243B62" w:rsidRDefault="00243B62" w:rsidP="003B4E4A">
      <w:pPr>
        <w:pStyle w:val="Coordonnes"/>
        <w:jc w:val="left"/>
      </w:pPr>
    </w:p>
    <w:p w14:paraId="396CAABF" w14:textId="40AF1B7E" w:rsidR="007728EC" w:rsidRPr="00990F9F" w:rsidRDefault="007728EC" w:rsidP="00C33E78">
      <w:pPr>
        <w:pStyle w:val="Coordonnes"/>
        <w:rPr>
          <w:b/>
          <w:bCs/>
          <w:i/>
          <w:iCs/>
          <w:color w:val="0070C0"/>
          <w:u w:val="single"/>
        </w:rPr>
      </w:pPr>
      <w:r w:rsidRPr="00990F9F">
        <w:rPr>
          <w:b/>
          <w:bCs/>
          <w:i/>
          <w:iCs/>
          <w:color w:val="0070C0"/>
          <w:u w:val="single"/>
        </w:rPr>
        <w:t>Table</w:t>
      </w:r>
      <w:r w:rsidR="00C33E78" w:rsidRPr="00990F9F">
        <w:rPr>
          <w:b/>
          <w:bCs/>
          <w:i/>
          <w:iCs/>
          <w:color w:val="0070C0"/>
          <w:u w:val="single"/>
        </w:rPr>
        <w:t xml:space="preserve"> </w:t>
      </w:r>
      <w:proofErr w:type="spellStart"/>
      <w:r w:rsidR="008B7724" w:rsidRPr="00990F9F">
        <w:rPr>
          <w:b/>
          <w:bCs/>
          <w:i/>
          <w:iCs/>
          <w:color w:val="0070C0"/>
          <w:u w:val="single"/>
        </w:rPr>
        <w:t>d</w:t>
      </w:r>
      <w:r w:rsidR="00C33E78" w:rsidRPr="00990F9F">
        <w:rPr>
          <w:b/>
          <w:bCs/>
          <w:i/>
          <w:iCs/>
          <w:color w:val="0070C0"/>
          <w:u w:val="single"/>
        </w:rPr>
        <w:t>medecin</w:t>
      </w:r>
      <w:proofErr w:type="spellEnd"/>
      <w:r w:rsidR="00C33E78" w:rsidRPr="00990F9F">
        <w:rPr>
          <w:b/>
          <w:bCs/>
          <w:i/>
          <w:iCs/>
          <w:color w:val="0070C0"/>
          <w:u w:val="single"/>
        </w:rPr>
        <w:t> :</w:t>
      </w:r>
    </w:p>
    <w:p w14:paraId="6E56F46B" w14:textId="55119746" w:rsidR="00C33E78" w:rsidRPr="007728EC" w:rsidRDefault="00C33E78" w:rsidP="00C33E78">
      <w:pPr>
        <w:pStyle w:val="Coordonnes"/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1EE534AB" wp14:editId="5A224E99">
            <wp:extent cx="3781425" cy="1457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BB13" w14:textId="47E707D6" w:rsidR="007728EC" w:rsidRDefault="007728EC" w:rsidP="003B4E4A">
      <w:pPr>
        <w:pStyle w:val="Coordonnes"/>
        <w:jc w:val="left"/>
        <w:rPr>
          <w:noProof/>
        </w:rPr>
      </w:pPr>
    </w:p>
    <w:p w14:paraId="4F996DC2" w14:textId="363F97CB" w:rsidR="00A7126F" w:rsidRPr="00990F9F" w:rsidRDefault="00B91142" w:rsidP="008B7724">
      <w:pPr>
        <w:pStyle w:val="Coordonnes"/>
        <w:rPr>
          <w:b/>
          <w:bCs/>
          <w:i/>
          <w:iCs/>
          <w:color w:val="0070C0"/>
          <w:u w:val="single"/>
        </w:rPr>
      </w:pPr>
      <w:r w:rsidRPr="00990F9F">
        <w:rPr>
          <w:b/>
          <w:bCs/>
          <w:i/>
          <w:iCs/>
          <w:color w:val="0070C0"/>
          <w:u w:val="single"/>
        </w:rPr>
        <w:t xml:space="preserve">Table </w:t>
      </w:r>
      <w:proofErr w:type="spellStart"/>
      <w:r w:rsidR="008B7724" w:rsidRPr="00990F9F">
        <w:rPr>
          <w:b/>
          <w:bCs/>
          <w:i/>
          <w:iCs/>
          <w:color w:val="0070C0"/>
          <w:u w:val="single"/>
        </w:rPr>
        <w:t>dProducteur</w:t>
      </w:r>
      <w:proofErr w:type="spellEnd"/>
      <w:r w:rsidR="008B7724" w:rsidRPr="00990F9F">
        <w:rPr>
          <w:b/>
          <w:bCs/>
          <w:i/>
          <w:iCs/>
          <w:color w:val="0070C0"/>
          <w:u w:val="single"/>
        </w:rPr>
        <w:t xml:space="preserve"> </w:t>
      </w:r>
    </w:p>
    <w:p w14:paraId="6E77CE5A" w14:textId="053444AA" w:rsidR="008B7724" w:rsidRDefault="008B7724" w:rsidP="008B7724">
      <w:pPr>
        <w:pStyle w:val="Coordonnes"/>
        <w:rPr>
          <w:b/>
          <w:bCs/>
          <w:i/>
          <w:iCs/>
          <w:u w:val="single"/>
        </w:rPr>
      </w:pPr>
    </w:p>
    <w:p w14:paraId="413AEBE0" w14:textId="15723E6D" w:rsidR="008B7724" w:rsidRDefault="008B7724" w:rsidP="008B7724">
      <w:pPr>
        <w:pStyle w:val="Coordonnes"/>
        <w:rPr>
          <w:noProof/>
        </w:rPr>
      </w:pPr>
      <w:r>
        <w:rPr>
          <w:noProof/>
        </w:rPr>
        <w:drawing>
          <wp:inline distT="0" distB="0" distL="0" distR="0" wp14:anchorId="4662A43E" wp14:editId="5143B969">
            <wp:extent cx="3819525" cy="10668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A002" w14:textId="77777777" w:rsidR="00C90FB4" w:rsidRDefault="00C90FB4" w:rsidP="008B7724">
      <w:pPr>
        <w:pStyle w:val="Coordonnes"/>
        <w:rPr>
          <w:noProof/>
        </w:rPr>
      </w:pPr>
    </w:p>
    <w:p w14:paraId="1C7C57A1" w14:textId="752891DC" w:rsidR="006D77FB" w:rsidRDefault="00B91142" w:rsidP="006D77FB">
      <w:pPr>
        <w:pStyle w:val="Coordonnes"/>
        <w:rPr>
          <w:b/>
          <w:bCs/>
          <w:i/>
          <w:iCs/>
          <w:u w:val="single"/>
        </w:rPr>
      </w:pPr>
      <w:r>
        <w:tab/>
      </w:r>
      <w:r w:rsidRPr="00990F9F">
        <w:rPr>
          <w:b/>
          <w:bCs/>
          <w:i/>
          <w:iCs/>
          <w:color w:val="0070C0"/>
          <w:u w:val="single"/>
        </w:rPr>
        <w:t xml:space="preserve">Table </w:t>
      </w:r>
      <w:r w:rsidR="00C179B0">
        <w:rPr>
          <w:b/>
          <w:bCs/>
          <w:i/>
          <w:iCs/>
          <w:color w:val="0070C0"/>
          <w:u w:val="single"/>
        </w:rPr>
        <w:t>Te</w:t>
      </w:r>
      <w:r w:rsidR="006D77FB" w:rsidRPr="00990F9F">
        <w:rPr>
          <w:b/>
          <w:bCs/>
          <w:i/>
          <w:iCs/>
          <w:color w:val="0070C0"/>
          <w:u w:val="single"/>
        </w:rPr>
        <w:t xml:space="preserve">mps </w:t>
      </w:r>
    </w:p>
    <w:p w14:paraId="04DC0795" w14:textId="081B9B86" w:rsidR="006D77FB" w:rsidRDefault="006D77FB" w:rsidP="00B91142">
      <w:pPr>
        <w:pStyle w:val="Coordonnes"/>
        <w:rPr>
          <w:b/>
          <w:bCs/>
          <w:i/>
          <w:iCs/>
          <w:u w:val="single"/>
        </w:rPr>
      </w:pPr>
    </w:p>
    <w:p w14:paraId="262A2698" w14:textId="17F6A1FE" w:rsidR="006D77FB" w:rsidRDefault="006D77FB" w:rsidP="00B91142">
      <w:pPr>
        <w:pStyle w:val="Coordonnes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E01ED24" wp14:editId="5AF36182">
            <wp:extent cx="4029075" cy="19812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58F8" w14:textId="5357B080" w:rsidR="006D77FB" w:rsidRDefault="00D224CB" w:rsidP="00B91142">
      <w:pPr>
        <w:pStyle w:val="Coordonnes"/>
        <w:rPr>
          <w:b/>
          <w:bCs/>
          <w:i/>
          <w:iCs/>
          <w:u w:val="single"/>
        </w:rPr>
      </w:pPr>
      <w:r w:rsidRPr="00990F9F">
        <w:rPr>
          <w:b/>
          <w:bCs/>
          <w:i/>
          <w:iCs/>
          <w:color w:val="0070C0"/>
          <w:u w:val="single"/>
        </w:rPr>
        <w:t>Table vente</w:t>
      </w:r>
      <w:r w:rsidRPr="00990F9F">
        <w:rPr>
          <w:noProof/>
          <w:color w:val="0070C0"/>
        </w:rPr>
        <w:t xml:space="preserve"> </w:t>
      </w:r>
      <w:r>
        <w:rPr>
          <w:noProof/>
        </w:rPr>
        <w:drawing>
          <wp:inline distT="0" distB="0" distL="0" distR="0" wp14:anchorId="723D44EC" wp14:editId="6E5F9213">
            <wp:extent cx="5274310" cy="238315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16A" w14:textId="06ECC38B" w:rsidR="003B42C5" w:rsidRDefault="003B42C5" w:rsidP="00E67A61">
      <w:pPr>
        <w:pStyle w:val="Coordonnes"/>
        <w:jc w:val="left"/>
        <w:rPr>
          <w:b/>
          <w:bCs/>
          <w:i/>
          <w:iCs/>
          <w:u w:val="single"/>
        </w:rPr>
      </w:pPr>
    </w:p>
    <w:p w14:paraId="3B08D96B" w14:textId="68B48220" w:rsidR="003B42C5" w:rsidRDefault="00E67A61" w:rsidP="00E67A61">
      <w:pPr>
        <w:pStyle w:val="Coordonnes"/>
        <w:jc w:val="left"/>
        <w:rPr>
          <w:b/>
          <w:bCs/>
          <w:i/>
          <w:iCs/>
          <w:u w:val="single"/>
        </w:rPr>
      </w:pPr>
      <w:r w:rsidRPr="00526884">
        <w:rPr>
          <w:b/>
          <w:bCs/>
          <w:i/>
          <w:iCs/>
          <w:color w:val="404040" w:themeColor="text1" w:themeTint="BF"/>
          <w:sz w:val="24"/>
          <w:szCs w:val="24"/>
          <w:highlight w:val="yellow"/>
          <w:u w:val="single"/>
        </w:rPr>
        <w:t xml:space="preserve">B) Remplissage des tables à partir des </w:t>
      </w:r>
      <w:r w:rsidR="00990F9F" w:rsidRPr="00526884">
        <w:rPr>
          <w:b/>
          <w:bCs/>
          <w:i/>
          <w:iCs/>
          <w:color w:val="404040" w:themeColor="text1" w:themeTint="BF"/>
          <w:sz w:val="24"/>
          <w:szCs w:val="24"/>
          <w:highlight w:val="yellow"/>
          <w:u w:val="single"/>
        </w:rPr>
        <w:t>sources :</w:t>
      </w:r>
    </w:p>
    <w:p w14:paraId="09143EE0" w14:textId="68BCDBEF" w:rsidR="003B42C5" w:rsidRDefault="003B42C5" w:rsidP="00B91142">
      <w:pPr>
        <w:pStyle w:val="Coordonnes"/>
        <w:rPr>
          <w:b/>
          <w:bCs/>
          <w:i/>
          <w:iCs/>
          <w:u w:val="single"/>
        </w:rPr>
      </w:pPr>
    </w:p>
    <w:p w14:paraId="304E4162" w14:textId="0C4B69C3" w:rsidR="003B42C5" w:rsidRPr="00526884" w:rsidRDefault="003D3314" w:rsidP="00E67A61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 xml:space="preserve">Table </w:t>
      </w:r>
      <w:r w:rsidR="00990F9F" w:rsidRPr="00526884">
        <w:rPr>
          <w:b/>
          <w:bCs/>
          <w:i/>
          <w:iCs/>
          <w:color w:val="00B050"/>
          <w:u w:val="single"/>
        </w:rPr>
        <w:t>Médecin</w:t>
      </w:r>
      <w:r w:rsidRPr="00526884">
        <w:rPr>
          <w:b/>
          <w:bCs/>
          <w:i/>
          <w:iCs/>
          <w:color w:val="00B050"/>
          <w:u w:val="single"/>
        </w:rPr>
        <w:t> :</w:t>
      </w:r>
    </w:p>
    <w:p w14:paraId="39FCF017" w14:textId="379370CE" w:rsidR="003B42C5" w:rsidRDefault="003B42C5" w:rsidP="00B91142">
      <w:pPr>
        <w:pStyle w:val="Coordonnes"/>
        <w:rPr>
          <w:b/>
          <w:bCs/>
          <w:i/>
          <w:iCs/>
          <w:u w:val="single"/>
        </w:rPr>
      </w:pPr>
    </w:p>
    <w:p w14:paraId="2E5B6F7F" w14:textId="5C3AB848" w:rsidR="003B42C5" w:rsidRDefault="003B42C5" w:rsidP="00B91142">
      <w:pPr>
        <w:pStyle w:val="Coordonnes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3BC7E3E" wp14:editId="291DC6F0">
            <wp:extent cx="5274310" cy="2082165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7D35" w14:textId="004D3D63" w:rsidR="006D77FB" w:rsidRDefault="006D77FB" w:rsidP="00B91142">
      <w:pPr>
        <w:pStyle w:val="Coordonnes"/>
        <w:rPr>
          <w:b/>
          <w:bCs/>
          <w:i/>
          <w:iCs/>
          <w:u w:val="single"/>
        </w:rPr>
      </w:pPr>
    </w:p>
    <w:p w14:paraId="2E38BE5B" w14:textId="5B6CB53D" w:rsidR="006D77FB" w:rsidRPr="00526884" w:rsidRDefault="00796EFF" w:rsidP="00796EFF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 xml:space="preserve">Table </w:t>
      </w:r>
      <w:r w:rsidR="00990F9F" w:rsidRPr="00526884">
        <w:rPr>
          <w:b/>
          <w:bCs/>
          <w:i/>
          <w:iCs/>
          <w:color w:val="00B050"/>
          <w:u w:val="single"/>
        </w:rPr>
        <w:t>Médicament</w:t>
      </w:r>
      <w:r w:rsidRPr="00526884">
        <w:rPr>
          <w:b/>
          <w:bCs/>
          <w:i/>
          <w:iCs/>
          <w:color w:val="00B050"/>
          <w:u w:val="single"/>
        </w:rPr>
        <w:t xml:space="preserve"> </w:t>
      </w:r>
    </w:p>
    <w:p w14:paraId="1DD4F54B" w14:textId="5B5D2F6C" w:rsidR="00796EFF" w:rsidRDefault="00796EFF" w:rsidP="00796EFF">
      <w:pPr>
        <w:pStyle w:val="Coordonnes"/>
        <w:jc w:val="left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0F1328E" wp14:editId="405E6470">
            <wp:extent cx="5274310" cy="1620520"/>
            <wp:effectExtent l="0" t="0" r="254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A2A2" w14:textId="335A3A49" w:rsidR="006D77FB" w:rsidRPr="00526884" w:rsidRDefault="006D77FB" w:rsidP="00EE45CB">
      <w:pPr>
        <w:pStyle w:val="Coordonnes"/>
        <w:jc w:val="left"/>
        <w:rPr>
          <w:b/>
          <w:bCs/>
          <w:i/>
          <w:iCs/>
          <w:color w:val="00B050"/>
          <w:u w:val="single"/>
        </w:rPr>
      </w:pPr>
    </w:p>
    <w:p w14:paraId="277ACC8D" w14:textId="6D80D7E4" w:rsidR="00EE45CB" w:rsidRPr="00526884" w:rsidRDefault="00EE45CB" w:rsidP="00EE45CB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>Table Producteur :</w:t>
      </w:r>
    </w:p>
    <w:p w14:paraId="02E7284A" w14:textId="1FC02B41" w:rsidR="00EE45CB" w:rsidRDefault="00EE45CB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159FCCB" wp14:editId="3443DA5A">
            <wp:extent cx="5133975" cy="218122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3255" w14:textId="57459AE8" w:rsidR="00EE45CB" w:rsidRDefault="00EE45CB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27BF075A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4F201EA9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5D473C37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2C8514EF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554DE18F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2454AA59" w14:textId="07D06187" w:rsidR="0090601F" w:rsidRPr="00526884" w:rsidRDefault="0090601F" w:rsidP="00EE45CB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 xml:space="preserve">Table Pharmacie </w:t>
      </w:r>
    </w:p>
    <w:p w14:paraId="603A399B" w14:textId="4E6B2649" w:rsidR="007A79FA" w:rsidRDefault="007A79FA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On utilise </w:t>
      </w:r>
      <w:r w:rsidR="00990F9F">
        <w:rPr>
          <w:b/>
          <w:bCs/>
          <w:i/>
          <w:iCs/>
          <w:u w:val="single"/>
        </w:rPr>
        <w:t>une jointure</w:t>
      </w:r>
      <w:r>
        <w:rPr>
          <w:b/>
          <w:bCs/>
          <w:i/>
          <w:iCs/>
          <w:u w:val="single"/>
        </w:rPr>
        <w:t xml:space="preserve"> entre les tables </w:t>
      </w:r>
      <w:r w:rsidR="00990F9F">
        <w:rPr>
          <w:b/>
          <w:bCs/>
          <w:i/>
          <w:iCs/>
          <w:u w:val="single"/>
        </w:rPr>
        <w:t>pharmacie,</w:t>
      </w:r>
      <w:r>
        <w:rPr>
          <w:b/>
          <w:bCs/>
          <w:i/>
          <w:iCs/>
          <w:u w:val="single"/>
        </w:rPr>
        <w:t xml:space="preserve"> </w:t>
      </w:r>
      <w:r w:rsidR="00990F9F">
        <w:rPr>
          <w:b/>
          <w:bCs/>
          <w:i/>
          <w:iCs/>
          <w:u w:val="single"/>
        </w:rPr>
        <w:t>ville,</w:t>
      </w:r>
      <w:r>
        <w:rPr>
          <w:b/>
          <w:bCs/>
          <w:i/>
          <w:iCs/>
          <w:u w:val="single"/>
        </w:rPr>
        <w:t xml:space="preserve"> wilaya </w:t>
      </w:r>
    </w:p>
    <w:p w14:paraId="37A17804" w14:textId="25A0E27A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505C064" wp14:editId="60226FA2">
            <wp:extent cx="5274310" cy="15322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619" w14:textId="460FED9C" w:rsidR="00DB0D05" w:rsidRDefault="00DB0D05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</w:t>
      </w:r>
    </w:p>
    <w:p w14:paraId="6C1B4978" w14:textId="1DF8575A" w:rsidR="00DB0D05" w:rsidRDefault="00DB0D05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Et </w:t>
      </w:r>
      <w:r w:rsidR="00990F9F">
        <w:rPr>
          <w:b/>
          <w:bCs/>
          <w:i/>
          <w:iCs/>
          <w:u w:val="single"/>
        </w:rPr>
        <w:t>voilà</w:t>
      </w:r>
      <w:r>
        <w:rPr>
          <w:b/>
          <w:bCs/>
          <w:i/>
          <w:iCs/>
          <w:u w:val="single"/>
        </w:rPr>
        <w:t xml:space="preserve"> on fait un select on trouve 235414 lignes</w:t>
      </w:r>
    </w:p>
    <w:p w14:paraId="337CB22C" w14:textId="7777777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65F864B7" w14:textId="50E5B317" w:rsidR="0049026E" w:rsidRDefault="0049026E" w:rsidP="00EE45CB">
      <w:pPr>
        <w:pStyle w:val="Coordonnes"/>
        <w:jc w:val="left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71469C0" wp14:editId="38C7B69F">
            <wp:extent cx="5274310" cy="279082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C4BB" w14:textId="0C88350B" w:rsidR="0090601F" w:rsidRDefault="0090601F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6067AB2E" w14:textId="041EE8CB" w:rsidR="0090601F" w:rsidRDefault="0090601F" w:rsidP="00EE45CB">
      <w:pPr>
        <w:pStyle w:val="Coordonnes"/>
        <w:jc w:val="left"/>
        <w:rPr>
          <w:b/>
          <w:bCs/>
          <w:i/>
          <w:iCs/>
          <w:u w:val="single"/>
        </w:rPr>
      </w:pPr>
    </w:p>
    <w:p w14:paraId="30D5687F" w14:textId="6B323243" w:rsidR="0090601F" w:rsidRPr="00526884" w:rsidRDefault="0090601F" w:rsidP="00EE45CB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 xml:space="preserve">Table temps : </w:t>
      </w:r>
    </w:p>
    <w:p w14:paraId="7FBF1644" w14:textId="542EC128" w:rsidR="0090601F" w:rsidRDefault="0090601F" w:rsidP="0090601F">
      <w:pPr>
        <w:pStyle w:val="Coordonnes"/>
        <w:jc w:val="left"/>
      </w:pPr>
      <w:r w:rsidRPr="0090601F">
        <w:t xml:space="preserve">La clé de la dimension </w:t>
      </w:r>
      <w:proofErr w:type="spellStart"/>
      <w:r w:rsidRPr="0090601F">
        <w:t>Dtemps</w:t>
      </w:r>
      <w:proofErr w:type="spellEnd"/>
      <w:r w:rsidRPr="0090601F">
        <w:t xml:space="preserve"> est une valeur séquentielle, il est possible de créer une séquence via le script :</w:t>
      </w:r>
    </w:p>
    <w:p w14:paraId="20B50FE6" w14:textId="18C4F04F" w:rsidR="0090601F" w:rsidRPr="0090601F" w:rsidRDefault="00ED03C2" w:rsidP="0090601F">
      <w:pPr>
        <w:pStyle w:val="Coordonnes"/>
        <w:jc w:val="left"/>
      </w:pPr>
      <w:r>
        <w:t xml:space="preserve">                                          </w:t>
      </w:r>
      <w:r>
        <w:rPr>
          <w:noProof/>
        </w:rPr>
        <w:drawing>
          <wp:inline distT="0" distB="0" distL="0" distR="0" wp14:anchorId="7067A53D" wp14:editId="533B0028">
            <wp:extent cx="2076450" cy="13144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7A4" w14:textId="4B449AB5" w:rsidR="00ED03C2" w:rsidRDefault="009A08D5" w:rsidP="00ED03C2">
      <w:pPr>
        <w:pStyle w:val="Coordonnes"/>
        <w:jc w:val="left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1B5DFE2" wp14:editId="4AD7938E">
            <wp:extent cx="5274310" cy="1135380"/>
            <wp:effectExtent l="0" t="0" r="2540" b="762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93F" w14:textId="6B2891C6" w:rsidR="00670854" w:rsidRPr="00670854" w:rsidRDefault="00670854" w:rsidP="00670854">
      <w:pPr>
        <w:pStyle w:val="Coordonnes"/>
        <w:numPr>
          <w:ilvl w:val="0"/>
          <w:numId w:val="17"/>
        </w:numPr>
        <w:jc w:val="left"/>
      </w:pPr>
      <w:r w:rsidRPr="00670854">
        <w:lastRenderedPageBreak/>
        <w:t>L’affichage d’une date peut être modifié en utilisant la fonction TO_CHAR :</w:t>
      </w:r>
    </w:p>
    <w:p w14:paraId="5BB3281C" w14:textId="66F3C2C1" w:rsidR="00670854" w:rsidRDefault="00670854" w:rsidP="00670854">
      <w:pPr>
        <w:pStyle w:val="Coordonnes"/>
        <w:jc w:val="left"/>
      </w:pPr>
      <w:r w:rsidRPr="00670854">
        <w:t>TO_</w:t>
      </w:r>
      <w:r w:rsidR="00990F9F" w:rsidRPr="00670854">
        <w:t>CHAR (</w:t>
      </w:r>
      <w:r w:rsidRPr="00670854">
        <w:t>arg</w:t>
      </w:r>
      <w:r w:rsidR="00990F9F" w:rsidRPr="00670854">
        <w:t>1, arg</w:t>
      </w:r>
      <w:r w:rsidRPr="00670854">
        <w:t>2) : arg1 colonne (ou valeur) de type DATE, arg2 masque de sortie</w:t>
      </w:r>
    </w:p>
    <w:p w14:paraId="0C07B6F9" w14:textId="77777777" w:rsidR="00156366" w:rsidRDefault="00156366" w:rsidP="00670854">
      <w:pPr>
        <w:pStyle w:val="Coordonnes"/>
        <w:jc w:val="left"/>
      </w:pPr>
    </w:p>
    <w:p w14:paraId="5E718132" w14:textId="048ECA61" w:rsidR="00670854" w:rsidRPr="00526884" w:rsidRDefault="00156366" w:rsidP="00670854">
      <w:pPr>
        <w:pStyle w:val="Coordonnes"/>
        <w:jc w:val="left"/>
        <w:rPr>
          <w:b/>
          <w:bCs/>
          <w:i/>
          <w:iCs/>
          <w:color w:val="00B050"/>
          <w:u w:val="single"/>
        </w:rPr>
      </w:pPr>
      <w:r w:rsidRPr="00526884">
        <w:rPr>
          <w:b/>
          <w:bCs/>
          <w:i/>
          <w:iCs/>
          <w:color w:val="00B050"/>
          <w:u w:val="single"/>
        </w:rPr>
        <w:t>Table Vente :</w:t>
      </w:r>
    </w:p>
    <w:p w14:paraId="496D20B7" w14:textId="6CA0603E" w:rsidR="00156366" w:rsidRDefault="00D274A6" w:rsidP="00670854">
      <w:pPr>
        <w:pStyle w:val="Coordonnes"/>
        <w:jc w:val="left"/>
      </w:pPr>
      <w:r>
        <w:rPr>
          <w:noProof/>
        </w:rPr>
        <w:drawing>
          <wp:inline distT="0" distB="0" distL="0" distR="0" wp14:anchorId="5078AEA2" wp14:editId="221A78FE">
            <wp:extent cx="5274310" cy="225679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1EA9" w14:textId="1668C45F" w:rsidR="00D274A6" w:rsidRDefault="00D274A6" w:rsidP="00670854">
      <w:pPr>
        <w:pStyle w:val="Coordonnes"/>
        <w:jc w:val="left"/>
      </w:pPr>
    </w:p>
    <w:p w14:paraId="07E1015C" w14:textId="7D97B474" w:rsidR="00D274A6" w:rsidRDefault="007D066A" w:rsidP="00670854">
      <w:pPr>
        <w:pStyle w:val="Coordonnes"/>
        <w:jc w:val="left"/>
      </w:pPr>
      <w:proofErr w:type="spellStart"/>
      <w:r>
        <w:t>Voila</w:t>
      </w:r>
      <w:proofErr w:type="spellEnd"/>
      <w:r w:rsidR="00D274A6">
        <w:t xml:space="preserve"> le count : </w:t>
      </w:r>
    </w:p>
    <w:p w14:paraId="0D98F9A2" w14:textId="4C0C83CD" w:rsidR="00D274A6" w:rsidRDefault="00D274A6" w:rsidP="00670854">
      <w:pPr>
        <w:pStyle w:val="Coordonnes"/>
        <w:jc w:val="left"/>
      </w:pPr>
      <w:r>
        <w:rPr>
          <w:noProof/>
        </w:rPr>
        <w:drawing>
          <wp:inline distT="0" distB="0" distL="0" distR="0" wp14:anchorId="663335D6" wp14:editId="55A55305">
            <wp:extent cx="2847975" cy="10382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AAA" w14:textId="61DD5DA7" w:rsidR="00D274A6" w:rsidRDefault="00D274A6" w:rsidP="00670854">
      <w:pPr>
        <w:pStyle w:val="Coordonnes"/>
        <w:jc w:val="left"/>
      </w:pPr>
    </w:p>
    <w:p w14:paraId="045EA876" w14:textId="3E7173B6" w:rsidR="00D274A6" w:rsidRDefault="00D274A6" w:rsidP="00670854">
      <w:pPr>
        <w:pStyle w:val="Coordonnes"/>
        <w:jc w:val="left"/>
      </w:pPr>
    </w:p>
    <w:p w14:paraId="2170D37A" w14:textId="200707E3" w:rsidR="00D274A6" w:rsidRDefault="00BC348D" w:rsidP="00670854">
      <w:pPr>
        <w:pStyle w:val="Coordonnes"/>
        <w:jc w:val="left"/>
      </w:pPr>
      <w:r>
        <w:t xml:space="preserve">Je n’ai pas trouvé le </w:t>
      </w:r>
      <w:r w:rsidR="007D066A">
        <w:t>même</w:t>
      </w:r>
      <w:r>
        <w:t xml:space="preserve"> count que les autre </w:t>
      </w:r>
      <w:proofErr w:type="gramStart"/>
      <w:r w:rsidR="007D066A">
        <w:t>camarades</w:t>
      </w:r>
      <w:r>
        <w:t xml:space="preserve"> ,puis</w:t>
      </w:r>
      <w:proofErr w:type="gramEnd"/>
      <w:r>
        <w:t xml:space="preserve"> je me suis </w:t>
      </w:r>
      <w:r w:rsidR="007D066A">
        <w:t>renseigner</w:t>
      </w:r>
      <w:r>
        <w:t xml:space="preserve"> et j’ai trouver que </w:t>
      </w:r>
      <w:r w:rsidR="007D066A">
        <w:t xml:space="preserve">c’est du a Oracle .Car le count des autres tables est bon ! </w:t>
      </w:r>
    </w:p>
    <w:p w14:paraId="174B8326" w14:textId="46F3081E" w:rsidR="007D066A" w:rsidRDefault="007D066A" w:rsidP="00670854">
      <w:pPr>
        <w:pStyle w:val="Coordonnes"/>
        <w:jc w:val="left"/>
      </w:pPr>
    </w:p>
    <w:p w14:paraId="748B5364" w14:textId="200B2422" w:rsidR="007D066A" w:rsidRDefault="007D066A" w:rsidP="00670854">
      <w:pPr>
        <w:pStyle w:val="Coordonnes"/>
        <w:jc w:val="left"/>
      </w:pPr>
    </w:p>
    <w:p w14:paraId="6675E91E" w14:textId="547D09A6" w:rsidR="007D066A" w:rsidRDefault="007D066A" w:rsidP="00670854">
      <w:pPr>
        <w:pStyle w:val="Coordonnes"/>
        <w:jc w:val="left"/>
      </w:pPr>
    </w:p>
    <w:p w14:paraId="5BE818C5" w14:textId="77777777" w:rsidR="007D066A" w:rsidRDefault="007D066A" w:rsidP="00670854">
      <w:pPr>
        <w:pStyle w:val="Coordonnes"/>
        <w:jc w:val="left"/>
      </w:pPr>
    </w:p>
    <w:p w14:paraId="5B31F7D0" w14:textId="3DC4A428" w:rsidR="0080151C" w:rsidRPr="00670854" w:rsidRDefault="0080151C" w:rsidP="00670854">
      <w:pPr>
        <w:pStyle w:val="Coordonnes"/>
        <w:jc w:val="left"/>
      </w:pPr>
    </w:p>
    <w:p w14:paraId="18463222" w14:textId="77777777" w:rsidR="0090601F" w:rsidRDefault="0090601F" w:rsidP="00B91142">
      <w:pPr>
        <w:pStyle w:val="Coordonnes"/>
        <w:rPr>
          <w:b/>
          <w:bCs/>
          <w:i/>
          <w:iCs/>
          <w:u w:val="single"/>
        </w:rPr>
      </w:pPr>
    </w:p>
    <w:p w14:paraId="45EBDFB7" w14:textId="3E44706D" w:rsidR="00B770F1" w:rsidRDefault="00B770F1" w:rsidP="00B91142">
      <w:pPr>
        <w:pStyle w:val="Coordonnes"/>
        <w:rPr>
          <w:b/>
          <w:bCs/>
          <w:i/>
          <w:iCs/>
          <w:u w:val="single"/>
        </w:rPr>
      </w:pPr>
    </w:p>
    <w:p w14:paraId="6299DC5D" w14:textId="43A7C2A9" w:rsidR="0013042C" w:rsidRDefault="0013042C" w:rsidP="00B91142">
      <w:pPr>
        <w:pStyle w:val="Coordonnes"/>
        <w:rPr>
          <w:b/>
          <w:bCs/>
          <w:i/>
          <w:iCs/>
          <w:u w:val="single"/>
        </w:rPr>
      </w:pPr>
    </w:p>
    <w:p w14:paraId="15E3B64C" w14:textId="5BD54079" w:rsidR="0013042C" w:rsidRDefault="0013042C" w:rsidP="00B91142">
      <w:pPr>
        <w:pStyle w:val="Coordonnes"/>
        <w:rPr>
          <w:b/>
          <w:bCs/>
          <w:i/>
          <w:iCs/>
          <w:u w:val="single"/>
        </w:rPr>
      </w:pPr>
    </w:p>
    <w:p w14:paraId="1F174B02" w14:textId="365573B2" w:rsidR="0013042C" w:rsidRDefault="0013042C" w:rsidP="00B91142">
      <w:pPr>
        <w:pStyle w:val="Coordonnes"/>
        <w:rPr>
          <w:b/>
          <w:bCs/>
          <w:i/>
          <w:iCs/>
          <w:u w:val="single"/>
        </w:rPr>
      </w:pPr>
    </w:p>
    <w:sectPr w:rsidR="0013042C" w:rsidSect="00D5222D">
      <w:footerReference w:type="default" r:id="rId2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CE18" w14:textId="77777777" w:rsidR="00E64219" w:rsidRDefault="00E64219" w:rsidP="00C6554A">
      <w:pPr>
        <w:spacing w:before="0" w:after="0" w:line="240" w:lineRule="auto"/>
      </w:pPr>
      <w:r>
        <w:separator/>
      </w:r>
    </w:p>
  </w:endnote>
  <w:endnote w:type="continuationSeparator" w:id="0">
    <w:p w14:paraId="1089782E" w14:textId="77777777" w:rsidR="00E64219" w:rsidRDefault="00E642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04B2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35E0" w14:textId="77777777" w:rsidR="00E64219" w:rsidRDefault="00E6421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545EF0" w14:textId="77777777" w:rsidR="00E64219" w:rsidRDefault="00E6421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6D0EE8"/>
    <w:multiLevelType w:val="hybridMultilevel"/>
    <w:tmpl w:val="FBFA5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55449"/>
    <w:multiLevelType w:val="hybridMultilevel"/>
    <w:tmpl w:val="F04C2A68"/>
    <w:lvl w:ilvl="0" w:tplc="33A4A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BB"/>
    <w:rsid w:val="00114A5B"/>
    <w:rsid w:val="00117AF3"/>
    <w:rsid w:val="00120685"/>
    <w:rsid w:val="0013042C"/>
    <w:rsid w:val="00133FF2"/>
    <w:rsid w:val="00136ADD"/>
    <w:rsid w:val="00156366"/>
    <w:rsid w:val="001753E0"/>
    <w:rsid w:val="001F439C"/>
    <w:rsid w:val="002040E1"/>
    <w:rsid w:val="00230B08"/>
    <w:rsid w:val="00234527"/>
    <w:rsid w:val="00243B62"/>
    <w:rsid w:val="00253197"/>
    <w:rsid w:val="002554CD"/>
    <w:rsid w:val="00257B0F"/>
    <w:rsid w:val="002646DA"/>
    <w:rsid w:val="00293B83"/>
    <w:rsid w:val="002B4294"/>
    <w:rsid w:val="003003C0"/>
    <w:rsid w:val="003101E6"/>
    <w:rsid w:val="00333D0D"/>
    <w:rsid w:val="0035378D"/>
    <w:rsid w:val="003A3BCC"/>
    <w:rsid w:val="003B34D0"/>
    <w:rsid w:val="003B42C5"/>
    <w:rsid w:val="003B4E4A"/>
    <w:rsid w:val="003D0D9A"/>
    <w:rsid w:val="003D3314"/>
    <w:rsid w:val="0042757E"/>
    <w:rsid w:val="00432866"/>
    <w:rsid w:val="0044031F"/>
    <w:rsid w:val="00467DCB"/>
    <w:rsid w:val="0049026E"/>
    <w:rsid w:val="00494EF9"/>
    <w:rsid w:val="004C049F"/>
    <w:rsid w:val="005000E2"/>
    <w:rsid w:val="00526884"/>
    <w:rsid w:val="005C383C"/>
    <w:rsid w:val="005C7A21"/>
    <w:rsid w:val="005D15F8"/>
    <w:rsid w:val="00624933"/>
    <w:rsid w:val="00670854"/>
    <w:rsid w:val="006764A9"/>
    <w:rsid w:val="006A3CE7"/>
    <w:rsid w:val="006D77FB"/>
    <w:rsid w:val="00755E03"/>
    <w:rsid w:val="00757A8D"/>
    <w:rsid w:val="007728EC"/>
    <w:rsid w:val="00796EFF"/>
    <w:rsid w:val="007A79FA"/>
    <w:rsid w:val="007C2D3A"/>
    <w:rsid w:val="007C7A24"/>
    <w:rsid w:val="007D066A"/>
    <w:rsid w:val="00800D33"/>
    <w:rsid w:val="0080151C"/>
    <w:rsid w:val="008156A0"/>
    <w:rsid w:val="00815CCB"/>
    <w:rsid w:val="00822D74"/>
    <w:rsid w:val="00845804"/>
    <w:rsid w:val="00847A59"/>
    <w:rsid w:val="00867D5E"/>
    <w:rsid w:val="008870DF"/>
    <w:rsid w:val="008963B9"/>
    <w:rsid w:val="0089714F"/>
    <w:rsid w:val="008B7724"/>
    <w:rsid w:val="008C2346"/>
    <w:rsid w:val="008C4A81"/>
    <w:rsid w:val="0090431B"/>
    <w:rsid w:val="0090601F"/>
    <w:rsid w:val="00912F53"/>
    <w:rsid w:val="009355E1"/>
    <w:rsid w:val="00976610"/>
    <w:rsid w:val="00990F9F"/>
    <w:rsid w:val="009A08D5"/>
    <w:rsid w:val="009A1E94"/>
    <w:rsid w:val="009C770D"/>
    <w:rsid w:val="009D4A53"/>
    <w:rsid w:val="009E54A2"/>
    <w:rsid w:val="009F494E"/>
    <w:rsid w:val="00A2253B"/>
    <w:rsid w:val="00A7126F"/>
    <w:rsid w:val="00AB50A2"/>
    <w:rsid w:val="00AF5EEE"/>
    <w:rsid w:val="00B411B0"/>
    <w:rsid w:val="00B45CE4"/>
    <w:rsid w:val="00B770F1"/>
    <w:rsid w:val="00B91142"/>
    <w:rsid w:val="00BC348D"/>
    <w:rsid w:val="00BC7D16"/>
    <w:rsid w:val="00BF4C61"/>
    <w:rsid w:val="00C179B0"/>
    <w:rsid w:val="00C33E78"/>
    <w:rsid w:val="00C50A60"/>
    <w:rsid w:val="00C6554A"/>
    <w:rsid w:val="00C90FB4"/>
    <w:rsid w:val="00CD7283"/>
    <w:rsid w:val="00CF52BB"/>
    <w:rsid w:val="00D003D2"/>
    <w:rsid w:val="00D224CB"/>
    <w:rsid w:val="00D274A6"/>
    <w:rsid w:val="00D5222D"/>
    <w:rsid w:val="00D75EF3"/>
    <w:rsid w:val="00D946EC"/>
    <w:rsid w:val="00DA3F65"/>
    <w:rsid w:val="00DB0D05"/>
    <w:rsid w:val="00DC2893"/>
    <w:rsid w:val="00DE11EA"/>
    <w:rsid w:val="00E1495E"/>
    <w:rsid w:val="00E25921"/>
    <w:rsid w:val="00E32977"/>
    <w:rsid w:val="00E64219"/>
    <w:rsid w:val="00E6444B"/>
    <w:rsid w:val="00E67A61"/>
    <w:rsid w:val="00ED03C2"/>
    <w:rsid w:val="00ED4B5F"/>
    <w:rsid w:val="00ED7C44"/>
    <w:rsid w:val="00EE0F26"/>
    <w:rsid w:val="00EE45CB"/>
    <w:rsid w:val="00F073FC"/>
    <w:rsid w:val="00F13526"/>
    <w:rsid w:val="00F30B67"/>
    <w:rsid w:val="00F55038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5DCE0"/>
  <w15:chartTrackingRefBased/>
  <w15:docId w15:val="{470890FE-E57B-4E1E-9041-36F31DA4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0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/>
    </w:rPr>
  </w:style>
  <w:style w:type="character" w:customStyle="1" w:styleId="y2iqfc">
    <w:name w:val="y2iqfc"/>
    <w:basedOn w:val="Policepardfaut"/>
    <w:rsid w:val="00E6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Local\Microsoft\Office\16.0\DTS\fr-FR%7b4ED8CE12-8873-42D5-B0E7-E412D040A7DA%7d\%7b2BD8D3AD-73EA-40C3-8D0D-00D6220126A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{2BD8D3AD-73EA-40C3-8D0D-00D6220126AC}tf02835058_win32</Template>
  <TotalTime>837</TotalTime>
  <Pages>6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Hatake Kakashi</cp:lastModifiedBy>
  <cp:revision>14</cp:revision>
  <dcterms:created xsi:type="dcterms:W3CDTF">2021-04-26T00:05:00Z</dcterms:created>
  <dcterms:modified xsi:type="dcterms:W3CDTF">2021-08-04T18:10:00Z</dcterms:modified>
</cp:coreProperties>
</file>